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5"/>
        <w:tblW w:w="5000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5580"/>
        <w:gridCol w:w="4500"/>
      </w:tblGrid>
      <w:tr w:rsidR="007C1172" w:rsidRPr="007427F1" w14:paraId="64DD60C2" w14:textId="77777777" w:rsidTr="00F46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43D6DE2E" w14:textId="50BA0196" w:rsidR="007C1172" w:rsidRPr="007427F1" w:rsidRDefault="00B62182" w:rsidP="000542B0">
            <w:pPr>
              <w:pStyle w:val="Title"/>
            </w:pPr>
            <w:r>
              <w:t xml:space="preserve">QUOTE – </w:t>
            </w:r>
            <w:r w:rsidR="00280D5B">
              <w:t>hardware</w:t>
            </w:r>
          </w:p>
        </w:tc>
        <w:tc>
          <w:tcPr>
            <w:tcW w:w="4500" w:type="dxa"/>
          </w:tcPr>
          <w:p w14:paraId="25165591" w14:textId="6B0F84DC" w:rsidR="007C1172" w:rsidRPr="007427F1" w:rsidRDefault="00280D5B" w:rsidP="00170751">
            <w:pPr>
              <w:pStyle w:val="Da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708070717"/>
                <w:placeholder>
                  <w:docPart w:val="C8ECDE7E4A4749B5B83517DFA3C28128"/>
                </w:placeholder>
                <w:temporary/>
                <w:showingPlcHdr/>
                <w15:appearance w15:val="hidden"/>
              </w:sdtPr>
              <w:sdtEndPr/>
              <w:sdtContent>
                <w:r w:rsidR="000542B0" w:rsidRPr="007427F1">
                  <w:t>Date</w:t>
                </w:r>
              </w:sdtContent>
            </w:sdt>
            <w:r w:rsidR="00B62182">
              <w:t xml:space="preserve"> </w:t>
            </w:r>
            <w:r w:rsidR="00D74D05">
              <w:t>2 April</w:t>
            </w:r>
            <w:r w:rsidR="006D6B4E">
              <w:t xml:space="preserve"> 2025</w:t>
            </w:r>
          </w:p>
        </w:tc>
      </w:tr>
    </w:tbl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Look w:val="0620" w:firstRow="1" w:lastRow="0" w:firstColumn="0" w:lastColumn="0" w:noHBand="1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240"/>
        <w:gridCol w:w="3150"/>
        <w:gridCol w:w="3690"/>
      </w:tblGrid>
      <w:tr w:rsidR="007C1172" w:rsidRPr="007427F1" w14:paraId="39E05254" w14:textId="77777777" w:rsidTr="00BA0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4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1BD5DE73" w14:textId="77777777" w:rsidR="004A1D7B" w:rsidRPr="004A1D7B" w:rsidRDefault="00B01A50" w:rsidP="00841DD4">
            <w:pPr>
              <w:pStyle w:val="Heading1"/>
              <w:spacing w:after="40"/>
              <w:rPr>
                <w:bCs w:val="0"/>
              </w:rPr>
            </w:pPr>
            <w:r w:rsidRPr="007427F1">
              <w:t>Bill To</w:t>
            </w:r>
          </w:p>
        </w:tc>
        <w:tc>
          <w:tcPr>
            <w:tcW w:w="315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76C3B1CC" w14:textId="77777777" w:rsidR="007C1172" w:rsidRPr="007427F1" w:rsidRDefault="00B01A50" w:rsidP="00841DD4">
            <w:pPr>
              <w:pStyle w:val="Heading1"/>
              <w:spacing w:after="40"/>
            </w:pPr>
            <w:r w:rsidRPr="007427F1">
              <w:t>Ship To</w:t>
            </w:r>
          </w:p>
        </w:tc>
        <w:tc>
          <w:tcPr>
            <w:tcW w:w="369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4C88DF03" w14:textId="77777777" w:rsidR="007C1172" w:rsidRPr="007427F1" w:rsidRDefault="00B01A50" w:rsidP="00841DD4">
            <w:pPr>
              <w:pStyle w:val="Heading1"/>
              <w:spacing w:after="40"/>
            </w:pPr>
            <w:r w:rsidRPr="007427F1">
              <w:t>Instructions</w:t>
            </w:r>
          </w:p>
        </w:tc>
      </w:tr>
      <w:tr w:rsidR="007C1172" w:rsidRPr="007427F1" w14:paraId="397C1DC2" w14:textId="77777777" w:rsidTr="00BA0C11">
        <w:tc>
          <w:tcPr>
            <w:tcW w:w="324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6DC32AFE" w14:textId="5AF039DE" w:rsidR="00841DD4" w:rsidRPr="007427F1" w:rsidRDefault="00841DD4" w:rsidP="00AE0C96">
            <w:pPr>
              <w:spacing w:after="40"/>
            </w:pPr>
            <w:bookmarkStart w:id="0" w:name="_Hlk531268928"/>
          </w:p>
        </w:tc>
        <w:tc>
          <w:tcPr>
            <w:tcW w:w="315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7355413D" w14:textId="77777777" w:rsidR="007C1172" w:rsidRPr="007427F1" w:rsidRDefault="00280D5B" w:rsidP="00841DD4">
            <w:pPr>
              <w:spacing w:after="40"/>
            </w:pPr>
            <w:sdt>
              <w:sdtPr>
                <w:id w:val="-786579127"/>
                <w:placeholder>
                  <w:docPart w:val="944D28EB636B4A1D8572512DEFE3B82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B01A50" w:rsidRPr="007427F1">
                  <w:t>Same as recipient</w:t>
                </w:r>
              </w:sdtContent>
            </w:sdt>
          </w:p>
        </w:tc>
        <w:tc>
          <w:tcPr>
            <w:tcW w:w="369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28B4C1D0" w14:textId="643B3D5B" w:rsidR="00235953" w:rsidRPr="00804F35" w:rsidRDefault="00235953" w:rsidP="00841DD4">
            <w:pPr>
              <w:spacing w:after="40"/>
              <w:rPr>
                <w:b/>
                <w:bCs/>
              </w:rPr>
            </w:pPr>
          </w:p>
        </w:tc>
      </w:tr>
    </w:tbl>
    <w:tbl>
      <w:tblPr>
        <w:tblStyle w:val="InvoiceTable"/>
        <w:tblW w:w="5000" w:type="pct"/>
        <w:tblLayout w:type="fixed"/>
        <w:tblLook w:val="04E0" w:firstRow="1" w:lastRow="1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709"/>
        <w:gridCol w:w="5339"/>
        <w:gridCol w:w="2016"/>
        <w:gridCol w:w="2016"/>
      </w:tblGrid>
      <w:tr w:rsidR="007C1172" w:rsidRPr="007427F1" w14:paraId="3EC93E29" w14:textId="77777777" w:rsidTr="00580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9" w:type="dxa"/>
          </w:tcPr>
          <w:bookmarkEnd w:id="0"/>
          <w:p w14:paraId="698E631B" w14:textId="513BE419" w:rsidR="007C1172" w:rsidRPr="007427F1" w:rsidRDefault="00580C01" w:rsidP="00C46A36">
            <w:r>
              <w:t>QtY</w:t>
            </w:r>
          </w:p>
        </w:tc>
        <w:sdt>
          <w:sdtPr>
            <w:id w:val="495689249"/>
            <w:placeholder>
              <w:docPart w:val="6D39847B856A41669A1115B4B694A97A"/>
            </w:placeholder>
            <w:temporary/>
            <w:showingPlcHdr/>
            <w15:appearance w15:val="hidden"/>
          </w:sdtPr>
          <w:sdtEndPr/>
          <w:sdtContent>
            <w:tc>
              <w:tcPr>
                <w:tcW w:w="5339" w:type="dxa"/>
              </w:tcPr>
              <w:p w14:paraId="167CF587" w14:textId="77777777" w:rsidR="007C1172" w:rsidRPr="007427F1" w:rsidRDefault="0018376C" w:rsidP="00C46A36">
                <w:r w:rsidRPr="007427F1">
                  <w:t>Description</w:t>
                </w:r>
              </w:p>
            </w:tc>
          </w:sdtContent>
        </w:sdt>
        <w:sdt>
          <w:sdtPr>
            <w:id w:val="822944476"/>
            <w:placeholder>
              <w:docPart w:val="8D1DE0D33AC1469D83DC452F516D4E3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6" w:type="dxa"/>
              </w:tcPr>
              <w:p w14:paraId="52E3F30A" w14:textId="77777777" w:rsidR="007C1172" w:rsidRPr="007427F1" w:rsidRDefault="0018376C" w:rsidP="00C46A36">
                <w:pPr>
                  <w:jc w:val="right"/>
                </w:pPr>
                <w:r w:rsidRPr="007427F1">
                  <w:t>Unit Price</w:t>
                </w:r>
              </w:p>
            </w:tc>
          </w:sdtContent>
        </w:sdt>
        <w:sdt>
          <w:sdtPr>
            <w:id w:val="1062519107"/>
            <w:placeholder>
              <w:docPart w:val="1B06E4CB826448D98A89BE12FF51EEC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6" w:type="dxa"/>
              </w:tcPr>
              <w:p w14:paraId="0DEFACEA" w14:textId="77777777" w:rsidR="007C1172" w:rsidRPr="007427F1" w:rsidRDefault="0018376C" w:rsidP="00C46A36">
                <w:pPr>
                  <w:jc w:val="right"/>
                </w:pPr>
                <w:r w:rsidRPr="007427F1">
                  <w:t>Total</w:t>
                </w:r>
              </w:p>
            </w:tc>
          </w:sdtContent>
        </w:sdt>
      </w:tr>
      <w:tr w:rsidR="00A96A69" w:rsidRPr="007427F1" w14:paraId="230DAD5F" w14:textId="77777777" w:rsidTr="00580C01">
        <w:tc>
          <w:tcPr>
            <w:tcW w:w="709" w:type="dxa"/>
          </w:tcPr>
          <w:p w14:paraId="60C49BFD" w14:textId="77777777" w:rsidR="00A96A69" w:rsidRDefault="00A96A69" w:rsidP="00C46A36"/>
        </w:tc>
        <w:tc>
          <w:tcPr>
            <w:tcW w:w="5339" w:type="dxa"/>
          </w:tcPr>
          <w:p w14:paraId="71A11A3D" w14:textId="4D6626F8" w:rsidR="00A96A69" w:rsidRPr="00A96A69" w:rsidRDefault="00A96A69" w:rsidP="00C46A3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4C78947D" w14:textId="77777777" w:rsidR="00A96A69" w:rsidRDefault="00A96A69" w:rsidP="00C46A36">
            <w:pPr>
              <w:jc w:val="right"/>
            </w:pPr>
          </w:p>
        </w:tc>
        <w:tc>
          <w:tcPr>
            <w:tcW w:w="2016" w:type="dxa"/>
          </w:tcPr>
          <w:p w14:paraId="48E562D7" w14:textId="77777777" w:rsidR="00A96A69" w:rsidRDefault="00A96A69" w:rsidP="00C46A36">
            <w:pPr>
              <w:jc w:val="right"/>
            </w:pPr>
          </w:p>
        </w:tc>
      </w:tr>
      <w:tr w:rsidR="00B9700E" w:rsidRPr="007427F1" w14:paraId="592033D4" w14:textId="77777777" w:rsidTr="00580C01">
        <w:tc>
          <w:tcPr>
            <w:tcW w:w="709" w:type="dxa"/>
          </w:tcPr>
          <w:p w14:paraId="0EF28DCB" w14:textId="69B06862" w:rsidR="00B9700E" w:rsidRDefault="00B9700E" w:rsidP="00C46A36"/>
        </w:tc>
        <w:tc>
          <w:tcPr>
            <w:tcW w:w="5339" w:type="dxa"/>
          </w:tcPr>
          <w:p w14:paraId="0A3660C4" w14:textId="3CAA3B44" w:rsidR="003E3734" w:rsidRPr="00D0298D" w:rsidRDefault="003E3734" w:rsidP="005E1F15"/>
        </w:tc>
        <w:tc>
          <w:tcPr>
            <w:tcW w:w="2016" w:type="dxa"/>
          </w:tcPr>
          <w:p w14:paraId="632B05A2" w14:textId="1CDD9EE0" w:rsidR="00B9700E" w:rsidRDefault="00B9700E" w:rsidP="00C46A36">
            <w:pPr>
              <w:jc w:val="right"/>
            </w:pPr>
          </w:p>
        </w:tc>
        <w:tc>
          <w:tcPr>
            <w:tcW w:w="2016" w:type="dxa"/>
          </w:tcPr>
          <w:p w14:paraId="04840E2B" w14:textId="4CE8DFC6" w:rsidR="00B9700E" w:rsidRDefault="00B9700E" w:rsidP="00B9700E">
            <w:pPr>
              <w:jc w:val="right"/>
            </w:pPr>
          </w:p>
        </w:tc>
      </w:tr>
      <w:tr w:rsidR="003D6293" w:rsidRPr="007427F1" w14:paraId="1254A155" w14:textId="77777777" w:rsidTr="00580C01">
        <w:tc>
          <w:tcPr>
            <w:tcW w:w="709" w:type="dxa"/>
          </w:tcPr>
          <w:p w14:paraId="09E6FDD6" w14:textId="512578D9" w:rsidR="003D6293" w:rsidRPr="00803558" w:rsidRDefault="003D6293" w:rsidP="003D6293"/>
        </w:tc>
        <w:tc>
          <w:tcPr>
            <w:tcW w:w="5339" w:type="dxa"/>
          </w:tcPr>
          <w:p w14:paraId="7DA4A7D8" w14:textId="4063D66A" w:rsidR="003D6293" w:rsidRPr="00803558" w:rsidRDefault="003D6293" w:rsidP="006D6B4E"/>
        </w:tc>
        <w:tc>
          <w:tcPr>
            <w:tcW w:w="2016" w:type="dxa"/>
          </w:tcPr>
          <w:p w14:paraId="30C81702" w14:textId="341262C4" w:rsidR="003D6293" w:rsidRPr="00803558" w:rsidRDefault="003D6293" w:rsidP="003D6293">
            <w:pPr>
              <w:jc w:val="right"/>
            </w:pPr>
          </w:p>
        </w:tc>
        <w:tc>
          <w:tcPr>
            <w:tcW w:w="2016" w:type="dxa"/>
          </w:tcPr>
          <w:p w14:paraId="07278637" w14:textId="10089395" w:rsidR="003D6293" w:rsidRPr="00803558" w:rsidRDefault="003D6293" w:rsidP="003D6293">
            <w:pPr>
              <w:jc w:val="right"/>
            </w:pPr>
          </w:p>
        </w:tc>
      </w:tr>
      <w:tr w:rsidR="003D6293" w:rsidRPr="007427F1" w14:paraId="41CDBC76" w14:textId="77777777" w:rsidTr="00580C01">
        <w:tc>
          <w:tcPr>
            <w:tcW w:w="709" w:type="dxa"/>
          </w:tcPr>
          <w:p w14:paraId="43298955" w14:textId="3F362CFA" w:rsidR="003D6293" w:rsidRPr="00803558" w:rsidRDefault="003D6293" w:rsidP="003D6293"/>
        </w:tc>
        <w:tc>
          <w:tcPr>
            <w:tcW w:w="5339" w:type="dxa"/>
          </w:tcPr>
          <w:p w14:paraId="2B86581F" w14:textId="74E2E348" w:rsidR="003D6293" w:rsidRPr="00803558" w:rsidRDefault="003D6293" w:rsidP="003D6293"/>
        </w:tc>
        <w:tc>
          <w:tcPr>
            <w:tcW w:w="2016" w:type="dxa"/>
          </w:tcPr>
          <w:p w14:paraId="5BEF79B9" w14:textId="1F7C0BF1" w:rsidR="003D6293" w:rsidRPr="00803558" w:rsidRDefault="003D6293" w:rsidP="003D6293">
            <w:pPr>
              <w:jc w:val="right"/>
            </w:pPr>
          </w:p>
        </w:tc>
        <w:tc>
          <w:tcPr>
            <w:tcW w:w="2016" w:type="dxa"/>
          </w:tcPr>
          <w:p w14:paraId="0D1D8D98" w14:textId="2599FC98" w:rsidR="003D6293" w:rsidRPr="00803558" w:rsidRDefault="003D6293" w:rsidP="003D6293">
            <w:pPr>
              <w:jc w:val="right"/>
            </w:pPr>
          </w:p>
        </w:tc>
      </w:tr>
      <w:tr w:rsidR="008774DC" w:rsidRPr="007427F1" w14:paraId="1519C50D" w14:textId="77777777" w:rsidTr="00580C01">
        <w:tc>
          <w:tcPr>
            <w:tcW w:w="709" w:type="dxa"/>
          </w:tcPr>
          <w:p w14:paraId="294CB88B" w14:textId="01D32AA6" w:rsidR="008774DC" w:rsidRDefault="008774DC" w:rsidP="00C46A36"/>
        </w:tc>
        <w:tc>
          <w:tcPr>
            <w:tcW w:w="5339" w:type="dxa"/>
          </w:tcPr>
          <w:p w14:paraId="7F507E2A" w14:textId="11519523" w:rsidR="008774DC" w:rsidRPr="00E0612A" w:rsidRDefault="008774DC" w:rsidP="00C6365B"/>
        </w:tc>
        <w:tc>
          <w:tcPr>
            <w:tcW w:w="2016" w:type="dxa"/>
          </w:tcPr>
          <w:p w14:paraId="4E051103" w14:textId="6A8527B7" w:rsidR="008774DC" w:rsidRDefault="008774DC" w:rsidP="00C46A36">
            <w:pPr>
              <w:jc w:val="right"/>
            </w:pPr>
          </w:p>
        </w:tc>
        <w:tc>
          <w:tcPr>
            <w:tcW w:w="2016" w:type="dxa"/>
          </w:tcPr>
          <w:p w14:paraId="336A6E64" w14:textId="1C685B59" w:rsidR="008774DC" w:rsidRDefault="008774DC" w:rsidP="00B9700E">
            <w:pPr>
              <w:jc w:val="right"/>
            </w:pPr>
          </w:p>
        </w:tc>
      </w:tr>
      <w:tr w:rsidR="00374D7F" w:rsidRPr="007427F1" w14:paraId="1B812544" w14:textId="77777777" w:rsidTr="00580C0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709" w:type="dxa"/>
          </w:tcPr>
          <w:p w14:paraId="7935109B" w14:textId="447A9CD9" w:rsidR="00374D7F" w:rsidRDefault="00374D7F" w:rsidP="00C46A36"/>
        </w:tc>
        <w:tc>
          <w:tcPr>
            <w:tcW w:w="5339" w:type="dxa"/>
          </w:tcPr>
          <w:p w14:paraId="03CAF7B5" w14:textId="23530F31" w:rsidR="00374D7F" w:rsidRPr="00374D7F" w:rsidRDefault="00374D7F" w:rsidP="00C6365B"/>
        </w:tc>
        <w:tc>
          <w:tcPr>
            <w:tcW w:w="2016" w:type="dxa"/>
          </w:tcPr>
          <w:p w14:paraId="1C8D95BA" w14:textId="492B75CD" w:rsidR="00374D7F" w:rsidRDefault="00374D7F" w:rsidP="00C46A36">
            <w:pPr>
              <w:jc w:val="right"/>
            </w:pPr>
          </w:p>
        </w:tc>
        <w:tc>
          <w:tcPr>
            <w:tcW w:w="2016" w:type="dxa"/>
          </w:tcPr>
          <w:p w14:paraId="7EB5B22B" w14:textId="4FFD72D7" w:rsidR="00374D7F" w:rsidRDefault="00374D7F" w:rsidP="00B9700E">
            <w:pPr>
              <w:jc w:val="right"/>
            </w:pPr>
          </w:p>
        </w:tc>
      </w:tr>
    </w:tbl>
    <w:p w14:paraId="77A610CE" w14:textId="77777777" w:rsidR="009163E3" w:rsidRDefault="009163E3" w:rsidP="00580C01">
      <w:pPr>
        <w:jc w:val="center"/>
      </w:pPr>
    </w:p>
    <w:p w14:paraId="215CA5F4" w14:textId="238D1D34" w:rsidR="00580C01" w:rsidRDefault="00580C01" w:rsidP="00580C01">
      <w:pPr>
        <w:jc w:val="center"/>
      </w:pPr>
      <w:r>
        <w:t>Thank you for your business!</w:t>
      </w:r>
    </w:p>
    <w:p w14:paraId="62FB187E" w14:textId="77777777" w:rsidR="00640673" w:rsidRDefault="00580C01" w:rsidP="00640673">
      <w:pPr>
        <w:jc w:val="center"/>
      </w:pPr>
      <w:r>
        <w:t xml:space="preserve">Due to recent increased volatility in </w:t>
      </w:r>
      <w:proofErr w:type="gramStart"/>
      <w:r>
        <w:t>the rand/</w:t>
      </w:r>
      <w:proofErr w:type="gramEnd"/>
      <w:r>
        <w:t>dollar exchange rate we cannot hold pricing, quoted prices are only valid for that day or while stocks last. Pricing can still however change without prior notice.</w:t>
      </w:r>
    </w:p>
    <w:p w14:paraId="10AC7BF7" w14:textId="58629564" w:rsidR="004A1D7B" w:rsidRPr="007427F1" w:rsidRDefault="00580C01" w:rsidP="00640673">
      <w:pPr>
        <w:jc w:val="center"/>
      </w:pPr>
      <w:r>
        <w:t>**in the event of items being on back order, ROE still applies**</w:t>
      </w:r>
    </w:p>
    <w:sectPr w:rsidR="004A1D7B" w:rsidRPr="007427F1" w:rsidSect="00AF7DC5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2736" w:right="1080" w:bottom="1080" w:left="1080" w:header="227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E3612" w14:textId="77777777" w:rsidR="00793A86" w:rsidRDefault="00793A86">
      <w:pPr>
        <w:spacing w:before="0" w:after="0"/>
      </w:pPr>
      <w:r>
        <w:separator/>
      </w:r>
    </w:p>
  </w:endnote>
  <w:endnote w:type="continuationSeparator" w:id="0">
    <w:p w14:paraId="55856D34" w14:textId="77777777" w:rsidR="00793A86" w:rsidRDefault="00793A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6EE6E2" w14:textId="77777777" w:rsidR="00125896" w:rsidRDefault="0012589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022B2" w14:textId="7FE78C1B" w:rsidR="00125896" w:rsidRDefault="00125896">
    <w:pPr>
      <w:pStyle w:val="Footer"/>
    </w:pPr>
    <w:proofErr w:type="gramStart"/>
    <w:r w:rsidRPr="00D6135D">
      <w:t>Members :</w:t>
    </w:r>
    <w:proofErr w:type="gramEnd"/>
    <w:r w:rsidRPr="00D6135D">
      <w:t xml:space="preserve"> B Turner </w:t>
    </w:r>
    <w:r w:rsidRPr="00C86AFD">
      <w:rPr>
        <w:sz w:val="12"/>
        <w:szCs w:val="12"/>
      </w:rPr>
      <w:t>(</w:t>
    </w:r>
    <w:proofErr w:type="spellStart"/>
    <w:r w:rsidRPr="00C86AFD">
      <w:rPr>
        <w:sz w:val="12"/>
        <w:szCs w:val="12"/>
      </w:rPr>
      <w:t>Dip.Elect.Eng</w:t>
    </w:r>
    <w:proofErr w:type="spellEnd"/>
    <w:r w:rsidRPr="00C86AFD">
      <w:rPr>
        <w:sz w:val="12"/>
        <w:szCs w:val="12"/>
      </w:rPr>
      <w:t xml:space="preserve">) </w:t>
    </w:r>
    <w:r w:rsidRPr="00D6135D">
      <w:t>; G Turner ; L Nell</w:t>
    </w:r>
    <w:r>
      <w:tab/>
    </w:r>
    <w:r>
      <w:tab/>
    </w:r>
    <w:r>
      <w:tab/>
    </w:r>
    <w:r>
      <w:tab/>
    </w:r>
    <w:r>
      <w:tab/>
    </w:r>
    <w:r w:rsidR="00C86AFD">
      <w:t xml:space="preserve">                 </w:t>
    </w:r>
    <w:r w:rsidRPr="00D6135D">
      <w:t>VAT REG : 4770165837</w:t>
    </w:r>
  </w:p>
  <w:p w14:paraId="58183402" w14:textId="77777777" w:rsidR="00125896" w:rsidRDefault="001258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DCAB5" w14:textId="77777777" w:rsidR="00793A86" w:rsidRDefault="00793A86">
      <w:pPr>
        <w:spacing w:before="0" w:after="0"/>
      </w:pPr>
      <w:r>
        <w:separator/>
      </w:r>
    </w:p>
  </w:footnote>
  <w:footnote w:type="continuationSeparator" w:id="0">
    <w:p w14:paraId="14F61707" w14:textId="77777777" w:rsidR="00793A86" w:rsidRDefault="00793A8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dTable1Light-Accent2"/>
      <w:tblW w:w="5000" w:type="pct"/>
      <w:tblLayout w:type="fixed"/>
      <w:tblLook w:val="04A0" w:firstRow="1" w:lastRow="0" w:firstColumn="1" w:lastColumn="0" w:noHBand="0" w:noVBand="1"/>
      <w:tblDescription w:val="Header layout table"/>
    </w:tblPr>
    <w:tblGrid>
      <w:gridCol w:w="5033"/>
      <w:gridCol w:w="5047"/>
    </w:tblGrid>
    <w:tr w:rsidR="00125896" w14:paraId="15712911" w14:textId="77777777" w:rsidTr="0012589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33" w:type="dxa"/>
        </w:tcPr>
        <w:p w14:paraId="277E37FE" w14:textId="77777777" w:rsidR="00125896" w:rsidRPr="00B62182" w:rsidRDefault="00125896" w:rsidP="00F77271">
          <w:pPr>
            <w:rPr>
              <w:b/>
              <w:bCs w:val="0"/>
              <w:sz w:val="24"/>
            </w:rPr>
          </w:pPr>
          <w:proofErr w:type="spellStart"/>
          <w:r w:rsidRPr="00B62182">
            <w:rPr>
              <w:b/>
              <w:sz w:val="24"/>
            </w:rPr>
            <w:t>Microfusion</w:t>
          </w:r>
          <w:proofErr w:type="spellEnd"/>
          <w:r w:rsidRPr="00B62182">
            <w:rPr>
              <w:b/>
              <w:sz w:val="24"/>
            </w:rPr>
            <w:t xml:space="preserve"> cc</w:t>
          </w:r>
        </w:p>
        <w:p w14:paraId="3036E39D" w14:textId="77777777" w:rsidR="00125896" w:rsidRPr="00B62182" w:rsidRDefault="00125896" w:rsidP="00F77271">
          <w:pPr>
            <w:rPr>
              <w:b/>
              <w:sz w:val="24"/>
            </w:rPr>
          </w:pPr>
          <w:r w:rsidRPr="00B62182">
            <w:rPr>
              <w:b/>
              <w:sz w:val="24"/>
            </w:rPr>
            <w:t>Business IT Service Provider</w:t>
          </w:r>
        </w:p>
        <w:p w14:paraId="44C6DDCB" w14:textId="77777777" w:rsidR="00125896" w:rsidRDefault="00125896" w:rsidP="00F77271">
          <w:pPr>
            <w:rPr>
              <w:bCs w:val="0"/>
            </w:rPr>
          </w:pPr>
          <w:r>
            <w:t>27 Norfolk Street, Sherwood</w:t>
          </w:r>
        </w:p>
        <w:p w14:paraId="1C3793D5" w14:textId="77777777" w:rsidR="00125896" w:rsidRDefault="00125896" w:rsidP="00F77271">
          <w:r>
            <w:t>Port Elizabeth, 6025</w:t>
          </w:r>
        </w:p>
        <w:p w14:paraId="1B2F191D" w14:textId="77777777" w:rsidR="00125896" w:rsidRDefault="00125896" w:rsidP="00F77271">
          <w:pPr>
            <w:rPr>
              <w:bCs w:val="0"/>
            </w:rPr>
          </w:pPr>
          <w:r w:rsidRPr="00841DD4">
            <w:rPr>
              <w:rStyle w:val="Strong"/>
            </w:rPr>
            <w:t>Phone</w:t>
          </w:r>
          <w:r>
            <w:t xml:space="preserve"> </w:t>
          </w:r>
          <w:r w:rsidRPr="00B62182">
            <w:t>041-</w:t>
          </w:r>
          <w:proofErr w:type="gramStart"/>
          <w:r w:rsidRPr="00B62182">
            <w:t>3794357</w:t>
          </w:r>
          <w:r>
            <w:t xml:space="preserve">  </w:t>
          </w:r>
          <w:r w:rsidRPr="00841DD4">
            <w:rPr>
              <w:rStyle w:val="Strong"/>
            </w:rPr>
            <w:t>Fax</w:t>
          </w:r>
          <w:proofErr w:type="gramEnd"/>
          <w:r>
            <w:t xml:space="preserve"> </w:t>
          </w:r>
          <w:r w:rsidRPr="00B62182">
            <w:t>086 683-4581</w:t>
          </w:r>
        </w:p>
        <w:p w14:paraId="78E332FE" w14:textId="77777777" w:rsidR="00125896" w:rsidRDefault="00125896" w:rsidP="00F77271">
          <w:pPr>
            <w:rPr>
              <w:bCs w:val="0"/>
            </w:rPr>
          </w:pPr>
          <w:r>
            <w:t xml:space="preserve">Company REG: </w:t>
          </w:r>
          <w:r w:rsidRPr="00B62182">
            <w:t>CK97/26879/23</w:t>
          </w:r>
        </w:p>
        <w:p w14:paraId="3F2822B9" w14:textId="77777777" w:rsidR="00125896" w:rsidRDefault="00125896" w:rsidP="00F77271">
          <w:r>
            <w:t>VAT Number: 4770165837</w:t>
          </w:r>
        </w:p>
      </w:tc>
      <w:tc>
        <w:tcPr>
          <w:tcW w:w="5047" w:type="dxa"/>
          <w:tcMar>
            <w:right w:w="14" w:type="dxa"/>
          </w:tcMar>
        </w:tcPr>
        <w:p w14:paraId="01C8F524" w14:textId="77777777" w:rsidR="00125896" w:rsidRPr="009A311C" w:rsidRDefault="00125896" w:rsidP="00F77271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9A311C">
            <w:rPr>
              <w:noProof/>
            </w:rPr>
            <w:drawing>
              <wp:inline distT="0" distB="0" distL="0" distR="0" wp14:anchorId="2D6129BD" wp14:editId="038AFDA6">
                <wp:extent cx="1317123" cy="1251268"/>
                <wp:effectExtent l="0" t="0" r="0" b="635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your logo he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7960" cy="1261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F6B685" w14:textId="65A28968" w:rsidR="00125896" w:rsidRPr="00F77271" w:rsidRDefault="00125896" w:rsidP="00F77271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dTable1Light-Accent2"/>
      <w:tblW w:w="5000" w:type="pct"/>
      <w:tblLayout w:type="fixed"/>
      <w:tblLook w:val="04A0" w:firstRow="1" w:lastRow="0" w:firstColumn="1" w:lastColumn="0" w:noHBand="0" w:noVBand="1"/>
      <w:tblDescription w:val="Header layout table"/>
    </w:tblPr>
    <w:tblGrid>
      <w:gridCol w:w="5033"/>
      <w:gridCol w:w="5047"/>
    </w:tblGrid>
    <w:tr w:rsidR="00125896" w14:paraId="4AC9112D" w14:textId="77777777" w:rsidTr="004A1D7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33" w:type="dxa"/>
        </w:tcPr>
        <w:p w14:paraId="6544E86D" w14:textId="1927C692" w:rsidR="00125896" w:rsidRPr="00B62182" w:rsidRDefault="00125896">
          <w:pPr>
            <w:rPr>
              <w:b/>
              <w:bCs w:val="0"/>
              <w:sz w:val="24"/>
            </w:rPr>
          </w:pPr>
          <w:proofErr w:type="spellStart"/>
          <w:r w:rsidRPr="00B62182">
            <w:rPr>
              <w:b/>
              <w:sz w:val="24"/>
            </w:rPr>
            <w:t>Microfusion</w:t>
          </w:r>
          <w:proofErr w:type="spellEnd"/>
          <w:r w:rsidRPr="00B62182">
            <w:rPr>
              <w:b/>
              <w:sz w:val="24"/>
            </w:rPr>
            <w:t xml:space="preserve"> cc</w:t>
          </w:r>
        </w:p>
        <w:p w14:paraId="25F985F7" w14:textId="028F3DD7" w:rsidR="00125896" w:rsidRPr="00B62182" w:rsidRDefault="00125896">
          <w:pPr>
            <w:rPr>
              <w:b/>
              <w:sz w:val="24"/>
            </w:rPr>
          </w:pPr>
          <w:r w:rsidRPr="00B62182">
            <w:rPr>
              <w:b/>
              <w:sz w:val="24"/>
            </w:rPr>
            <w:t>Business IT Service Provider</w:t>
          </w:r>
        </w:p>
        <w:p w14:paraId="1F957FFB" w14:textId="1CC5C8DB" w:rsidR="00125896" w:rsidRDefault="00125896">
          <w:pPr>
            <w:rPr>
              <w:bCs w:val="0"/>
            </w:rPr>
          </w:pPr>
          <w:r>
            <w:t>27 Norfolk Street, Sherwood</w:t>
          </w:r>
        </w:p>
        <w:p w14:paraId="6AB7343A" w14:textId="6B93337F" w:rsidR="00125896" w:rsidRDefault="00125896">
          <w:r>
            <w:t>Port Elizabeth, 6025</w:t>
          </w:r>
        </w:p>
        <w:p w14:paraId="479E52F6" w14:textId="77777777" w:rsidR="00125896" w:rsidRDefault="00125896" w:rsidP="00914940">
          <w:pPr>
            <w:rPr>
              <w:bCs w:val="0"/>
            </w:rPr>
          </w:pPr>
          <w:r w:rsidRPr="00841DD4">
            <w:rPr>
              <w:rStyle w:val="Strong"/>
            </w:rPr>
            <w:t>Phone</w:t>
          </w:r>
          <w:r>
            <w:t xml:space="preserve"> </w:t>
          </w:r>
          <w:r w:rsidRPr="00B62182">
            <w:t>041-</w:t>
          </w:r>
          <w:proofErr w:type="gramStart"/>
          <w:r w:rsidRPr="00B62182">
            <w:t>3794357</w:t>
          </w:r>
          <w:r>
            <w:t xml:space="preserve">  </w:t>
          </w:r>
          <w:r w:rsidRPr="00841DD4">
            <w:rPr>
              <w:rStyle w:val="Strong"/>
            </w:rPr>
            <w:t>Fax</w:t>
          </w:r>
          <w:proofErr w:type="gramEnd"/>
          <w:r>
            <w:t xml:space="preserve"> </w:t>
          </w:r>
          <w:r w:rsidRPr="00B62182">
            <w:t>086 683-4581</w:t>
          </w:r>
        </w:p>
        <w:p w14:paraId="05A00C30" w14:textId="77777777" w:rsidR="00125896" w:rsidRDefault="00125896" w:rsidP="00914940">
          <w:pPr>
            <w:rPr>
              <w:bCs w:val="0"/>
            </w:rPr>
          </w:pPr>
          <w:r>
            <w:t xml:space="preserve">Company REG: </w:t>
          </w:r>
          <w:r w:rsidRPr="00B62182">
            <w:t>CK97/26879/23</w:t>
          </w:r>
        </w:p>
        <w:p w14:paraId="455B9215" w14:textId="288C24E9" w:rsidR="00125896" w:rsidRDefault="00125896" w:rsidP="00914940">
          <w:r>
            <w:t>VAT Number: 4770165837</w:t>
          </w:r>
        </w:p>
      </w:tc>
      <w:tc>
        <w:tcPr>
          <w:tcW w:w="5047" w:type="dxa"/>
          <w:tcMar>
            <w:right w:w="14" w:type="dxa"/>
          </w:tcMar>
        </w:tcPr>
        <w:p w14:paraId="64FFF78F" w14:textId="77777777" w:rsidR="00125896" w:rsidRPr="009A311C" w:rsidRDefault="00125896" w:rsidP="009A311C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9A311C">
            <w:rPr>
              <w:noProof/>
            </w:rPr>
            <w:drawing>
              <wp:inline distT="0" distB="0" distL="0" distR="0" wp14:anchorId="063A8BA2" wp14:editId="505CFCCE">
                <wp:extent cx="1317123" cy="1251268"/>
                <wp:effectExtent l="0" t="0" r="0" b="635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your logo he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7960" cy="1261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EA4B83A" w14:textId="77777777" w:rsidR="00125896" w:rsidRDefault="001258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82"/>
    <w:rsid w:val="00000A86"/>
    <w:rsid w:val="00026576"/>
    <w:rsid w:val="00030765"/>
    <w:rsid w:val="00030E49"/>
    <w:rsid w:val="00042832"/>
    <w:rsid w:val="00042F99"/>
    <w:rsid w:val="000542B0"/>
    <w:rsid w:val="00057DAF"/>
    <w:rsid w:val="00065A90"/>
    <w:rsid w:val="000722E5"/>
    <w:rsid w:val="00073956"/>
    <w:rsid w:val="00080532"/>
    <w:rsid w:val="000D15C3"/>
    <w:rsid w:val="000E36EB"/>
    <w:rsid w:val="000F4897"/>
    <w:rsid w:val="000F5044"/>
    <w:rsid w:val="00100BE1"/>
    <w:rsid w:val="00112F6D"/>
    <w:rsid w:val="00125896"/>
    <w:rsid w:val="001400B2"/>
    <w:rsid w:val="0014043F"/>
    <w:rsid w:val="0016481D"/>
    <w:rsid w:val="00170751"/>
    <w:rsid w:val="00180FF3"/>
    <w:rsid w:val="0018376C"/>
    <w:rsid w:val="00183BC0"/>
    <w:rsid w:val="00185B0A"/>
    <w:rsid w:val="001860D0"/>
    <w:rsid w:val="001902CB"/>
    <w:rsid w:val="00195969"/>
    <w:rsid w:val="00197F9B"/>
    <w:rsid w:val="001A0319"/>
    <w:rsid w:val="001A1213"/>
    <w:rsid w:val="001C5EE6"/>
    <w:rsid w:val="001D3712"/>
    <w:rsid w:val="001E2C9B"/>
    <w:rsid w:val="001E30BB"/>
    <w:rsid w:val="0021074D"/>
    <w:rsid w:val="00217481"/>
    <w:rsid w:val="002201B0"/>
    <w:rsid w:val="00230A21"/>
    <w:rsid w:val="00235953"/>
    <w:rsid w:val="002574E7"/>
    <w:rsid w:val="00265731"/>
    <w:rsid w:val="0026605D"/>
    <w:rsid w:val="0027603B"/>
    <w:rsid w:val="00280D5B"/>
    <w:rsid w:val="00287310"/>
    <w:rsid w:val="0029747A"/>
    <w:rsid w:val="002A1BFB"/>
    <w:rsid w:val="002B69E3"/>
    <w:rsid w:val="002D51C9"/>
    <w:rsid w:val="002E0CC8"/>
    <w:rsid w:val="002E4911"/>
    <w:rsid w:val="002F7461"/>
    <w:rsid w:val="00312C2A"/>
    <w:rsid w:val="00325978"/>
    <w:rsid w:val="00331D29"/>
    <w:rsid w:val="00346937"/>
    <w:rsid w:val="003504CD"/>
    <w:rsid w:val="00360F96"/>
    <w:rsid w:val="00363B0A"/>
    <w:rsid w:val="00371666"/>
    <w:rsid w:val="00374D7F"/>
    <w:rsid w:val="0037708B"/>
    <w:rsid w:val="00377186"/>
    <w:rsid w:val="0038451F"/>
    <w:rsid w:val="0038610D"/>
    <w:rsid w:val="003940BA"/>
    <w:rsid w:val="003A1AF5"/>
    <w:rsid w:val="003B1186"/>
    <w:rsid w:val="003B1AC5"/>
    <w:rsid w:val="003B3D21"/>
    <w:rsid w:val="003B6587"/>
    <w:rsid w:val="003D6293"/>
    <w:rsid w:val="003E3734"/>
    <w:rsid w:val="003E57E0"/>
    <w:rsid w:val="004004A1"/>
    <w:rsid w:val="00412F60"/>
    <w:rsid w:val="00423C68"/>
    <w:rsid w:val="004350C1"/>
    <w:rsid w:val="00443561"/>
    <w:rsid w:val="00467C64"/>
    <w:rsid w:val="00472047"/>
    <w:rsid w:val="004733DE"/>
    <w:rsid w:val="00491213"/>
    <w:rsid w:val="00492EA3"/>
    <w:rsid w:val="00493C9F"/>
    <w:rsid w:val="0049751F"/>
    <w:rsid w:val="004A1D7B"/>
    <w:rsid w:val="004E265A"/>
    <w:rsid w:val="004F35D7"/>
    <w:rsid w:val="004F490E"/>
    <w:rsid w:val="00507AD2"/>
    <w:rsid w:val="00516B4E"/>
    <w:rsid w:val="0052414A"/>
    <w:rsid w:val="00530D81"/>
    <w:rsid w:val="00554046"/>
    <w:rsid w:val="00565112"/>
    <w:rsid w:val="00565DA9"/>
    <w:rsid w:val="00567D63"/>
    <w:rsid w:val="00573504"/>
    <w:rsid w:val="0057777D"/>
    <w:rsid w:val="00580C01"/>
    <w:rsid w:val="0059455E"/>
    <w:rsid w:val="005A7B97"/>
    <w:rsid w:val="005B6755"/>
    <w:rsid w:val="005E1F15"/>
    <w:rsid w:val="00615399"/>
    <w:rsid w:val="0062292A"/>
    <w:rsid w:val="00631C21"/>
    <w:rsid w:val="00640673"/>
    <w:rsid w:val="006407C5"/>
    <w:rsid w:val="00672ACA"/>
    <w:rsid w:val="006753BE"/>
    <w:rsid w:val="006804DE"/>
    <w:rsid w:val="00683E30"/>
    <w:rsid w:val="00690ED2"/>
    <w:rsid w:val="00695CC4"/>
    <w:rsid w:val="006B1BBF"/>
    <w:rsid w:val="006B45C4"/>
    <w:rsid w:val="006D024F"/>
    <w:rsid w:val="006D09C9"/>
    <w:rsid w:val="006D6B4E"/>
    <w:rsid w:val="006E59F4"/>
    <w:rsid w:val="006E5AB2"/>
    <w:rsid w:val="00703769"/>
    <w:rsid w:val="00710846"/>
    <w:rsid w:val="007124D6"/>
    <w:rsid w:val="007252AA"/>
    <w:rsid w:val="007427F1"/>
    <w:rsid w:val="00743624"/>
    <w:rsid w:val="00764428"/>
    <w:rsid w:val="00770FF5"/>
    <w:rsid w:val="00793A86"/>
    <w:rsid w:val="00794BF3"/>
    <w:rsid w:val="007B3D1B"/>
    <w:rsid w:val="007B56B0"/>
    <w:rsid w:val="007C1172"/>
    <w:rsid w:val="007C3DA7"/>
    <w:rsid w:val="007C6529"/>
    <w:rsid w:val="007D0318"/>
    <w:rsid w:val="007F11DD"/>
    <w:rsid w:val="007F4EEE"/>
    <w:rsid w:val="00800C68"/>
    <w:rsid w:val="00803558"/>
    <w:rsid w:val="00804F35"/>
    <w:rsid w:val="00820C4C"/>
    <w:rsid w:val="00824295"/>
    <w:rsid w:val="00831AED"/>
    <w:rsid w:val="00841DD4"/>
    <w:rsid w:val="00846977"/>
    <w:rsid w:val="00857EB2"/>
    <w:rsid w:val="008774DC"/>
    <w:rsid w:val="00880F49"/>
    <w:rsid w:val="008825C8"/>
    <w:rsid w:val="00893EA3"/>
    <w:rsid w:val="008A4092"/>
    <w:rsid w:val="008B0BB0"/>
    <w:rsid w:val="008B700D"/>
    <w:rsid w:val="008C03F5"/>
    <w:rsid w:val="008C05EF"/>
    <w:rsid w:val="008D4C21"/>
    <w:rsid w:val="008D784A"/>
    <w:rsid w:val="008E25AF"/>
    <w:rsid w:val="00905337"/>
    <w:rsid w:val="00911721"/>
    <w:rsid w:val="00914940"/>
    <w:rsid w:val="009163E3"/>
    <w:rsid w:val="00916FDD"/>
    <w:rsid w:val="0093214F"/>
    <w:rsid w:val="009337FA"/>
    <w:rsid w:val="00935ECA"/>
    <w:rsid w:val="0097665D"/>
    <w:rsid w:val="009768B8"/>
    <w:rsid w:val="00990EED"/>
    <w:rsid w:val="0099466B"/>
    <w:rsid w:val="009A311C"/>
    <w:rsid w:val="009A317D"/>
    <w:rsid w:val="009B142E"/>
    <w:rsid w:val="009B3BF3"/>
    <w:rsid w:val="009C510C"/>
    <w:rsid w:val="00A0366B"/>
    <w:rsid w:val="00A10A05"/>
    <w:rsid w:val="00A10B2B"/>
    <w:rsid w:val="00A157A3"/>
    <w:rsid w:val="00A22679"/>
    <w:rsid w:val="00A24913"/>
    <w:rsid w:val="00A25194"/>
    <w:rsid w:val="00A306E9"/>
    <w:rsid w:val="00A37FFA"/>
    <w:rsid w:val="00A50641"/>
    <w:rsid w:val="00A5384D"/>
    <w:rsid w:val="00A56EDC"/>
    <w:rsid w:val="00A60C06"/>
    <w:rsid w:val="00A63413"/>
    <w:rsid w:val="00A646E7"/>
    <w:rsid w:val="00A94215"/>
    <w:rsid w:val="00A96A69"/>
    <w:rsid w:val="00AC2B64"/>
    <w:rsid w:val="00AD0F51"/>
    <w:rsid w:val="00AD2942"/>
    <w:rsid w:val="00AD56F6"/>
    <w:rsid w:val="00AD6350"/>
    <w:rsid w:val="00AD7BD7"/>
    <w:rsid w:val="00AE0C96"/>
    <w:rsid w:val="00AF5AA8"/>
    <w:rsid w:val="00AF6987"/>
    <w:rsid w:val="00AF7DC5"/>
    <w:rsid w:val="00B01A50"/>
    <w:rsid w:val="00B15A43"/>
    <w:rsid w:val="00B33DA2"/>
    <w:rsid w:val="00B43AAB"/>
    <w:rsid w:val="00B53D64"/>
    <w:rsid w:val="00B62182"/>
    <w:rsid w:val="00B92596"/>
    <w:rsid w:val="00B92D29"/>
    <w:rsid w:val="00B9700E"/>
    <w:rsid w:val="00BA09AF"/>
    <w:rsid w:val="00BA0C11"/>
    <w:rsid w:val="00BA3EC2"/>
    <w:rsid w:val="00BC2508"/>
    <w:rsid w:val="00BE6D12"/>
    <w:rsid w:val="00BE7C88"/>
    <w:rsid w:val="00C14027"/>
    <w:rsid w:val="00C17466"/>
    <w:rsid w:val="00C24FC2"/>
    <w:rsid w:val="00C25E64"/>
    <w:rsid w:val="00C35653"/>
    <w:rsid w:val="00C370F9"/>
    <w:rsid w:val="00C37826"/>
    <w:rsid w:val="00C46A36"/>
    <w:rsid w:val="00C60277"/>
    <w:rsid w:val="00C6365B"/>
    <w:rsid w:val="00C660D7"/>
    <w:rsid w:val="00C7503A"/>
    <w:rsid w:val="00C86AFD"/>
    <w:rsid w:val="00CA5B2A"/>
    <w:rsid w:val="00CB2D22"/>
    <w:rsid w:val="00CC23BD"/>
    <w:rsid w:val="00CC5F6A"/>
    <w:rsid w:val="00CC7682"/>
    <w:rsid w:val="00CD5AA1"/>
    <w:rsid w:val="00CD5B46"/>
    <w:rsid w:val="00CD661F"/>
    <w:rsid w:val="00CF1119"/>
    <w:rsid w:val="00CF5BB3"/>
    <w:rsid w:val="00D0298D"/>
    <w:rsid w:val="00D12321"/>
    <w:rsid w:val="00D12E26"/>
    <w:rsid w:val="00D14E06"/>
    <w:rsid w:val="00D17B87"/>
    <w:rsid w:val="00D413CF"/>
    <w:rsid w:val="00D45C1D"/>
    <w:rsid w:val="00D45C55"/>
    <w:rsid w:val="00D5478A"/>
    <w:rsid w:val="00D6135D"/>
    <w:rsid w:val="00D643BF"/>
    <w:rsid w:val="00D7249E"/>
    <w:rsid w:val="00D73EA1"/>
    <w:rsid w:val="00D74D05"/>
    <w:rsid w:val="00D81317"/>
    <w:rsid w:val="00D8745A"/>
    <w:rsid w:val="00D93160"/>
    <w:rsid w:val="00DA4538"/>
    <w:rsid w:val="00DA56E4"/>
    <w:rsid w:val="00DB2D7A"/>
    <w:rsid w:val="00DB7FF9"/>
    <w:rsid w:val="00DC0A9B"/>
    <w:rsid w:val="00DC0F76"/>
    <w:rsid w:val="00DD7791"/>
    <w:rsid w:val="00DE40C8"/>
    <w:rsid w:val="00DF4AA4"/>
    <w:rsid w:val="00E014EB"/>
    <w:rsid w:val="00E0612A"/>
    <w:rsid w:val="00E10F56"/>
    <w:rsid w:val="00E16AC4"/>
    <w:rsid w:val="00E409C0"/>
    <w:rsid w:val="00E454A2"/>
    <w:rsid w:val="00E46AB4"/>
    <w:rsid w:val="00E47940"/>
    <w:rsid w:val="00E54CDB"/>
    <w:rsid w:val="00E67EDD"/>
    <w:rsid w:val="00E91502"/>
    <w:rsid w:val="00E92120"/>
    <w:rsid w:val="00E92918"/>
    <w:rsid w:val="00EF1462"/>
    <w:rsid w:val="00F0133D"/>
    <w:rsid w:val="00F2026A"/>
    <w:rsid w:val="00F22ABC"/>
    <w:rsid w:val="00F238AA"/>
    <w:rsid w:val="00F25BA4"/>
    <w:rsid w:val="00F467A4"/>
    <w:rsid w:val="00F5146B"/>
    <w:rsid w:val="00F65AB1"/>
    <w:rsid w:val="00F72086"/>
    <w:rsid w:val="00F745DF"/>
    <w:rsid w:val="00F77271"/>
    <w:rsid w:val="00F80454"/>
    <w:rsid w:val="00FA58CD"/>
    <w:rsid w:val="00FB2138"/>
    <w:rsid w:val="00FC19CA"/>
    <w:rsid w:val="00FC37EA"/>
    <w:rsid w:val="00FE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0F3FC97"/>
  <w15:chartTrackingRefBased/>
  <w15:docId w15:val="{9C59010D-DB84-49B5-86B7-588DC805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05D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E46AB4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73EA1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EA1"/>
    <w:rPr>
      <w:rFonts w:ascii="Segoe UI" w:hAnsi="Segoe UI" w:cs="Segoe UI"/>
      <w:kern w:val="2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03558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en\AppData\Roaming\Microsoft\Templates\Invoic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8ECDE7E4A4749B5B83517DFA3C28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17D14-36CD-4D71-A002-1AD677902062}"/>
      </w:docPartPr>
      <w:docPartBody>
        <w:p w:rsidR="00A5113A" w:rsidRDefault="0059018D">
          <w:pPr>
            <w:pStyle w:val="C8ECDE7E4A4749B5B83517DFA3C28128"/>
          </w:pPr>
          <w:r w:rsidRPr="007427F1">
            <w:t>Date</w:t>
          </w:r>
        </w:p>
      </w:docPartBody>
    </w:docPart>
    <w:docPart>
      <w:docPartPr>
        <w:name w:val="944D28EB636B4A1D8572512DEFE3B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A3911-3AC0-48AE-A302-8D57AF45D2B8}"/>
      </w:docPartPr>
      <w:docPartBody>
        <w:p w:rsidR="00A5113A" w:rsidRDefault="0059018D">
          <w:pPr>
            <w:pStyle w:val="944D28EB636B4A1D8572512DEFE3B82B"/>
          </w:pPr>
          <w:r w:rsidRPr="007427F1">
            <w:t>Same as recipient</w:t>
          </w:r>
        </w:p>
      </w:docPartBody>
    </w:docPart>
    <w:docPart>
      <w:docPartPr>
        <w:name w:val="6D39847B856A41669A1115B4B694A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2A26B-70EB-44D6-9EBD-E6EAB442920D}"/>
      </w:docPartPr>
      <w:docPartBody>
        <w:p w:rsidR="00A5113A" w:rsidRDefault="0059018D">
          <w:pPr>
            <w:pStyle w:val="6D39847B856A41669A1115B4B694A97A"/>
          </w:pPr>
          <w:r w:rsidRPr="007427F1">
            <w:t>Description</w:t>
          </w:r>
        </w:p>
      </w:docPartBody>
    </w:docPart>
    <w:docPart>
      <w:docPartPr>
        <w:name w:val="8D1DE0D33AC1469D83DC452F516D4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6F98F-264C-4DEF-B7A9-E6C592AA2A94}"/>
      </w:docPartPr>
      <w:docPartBody>
        <w:p w:rsidR="00A5113A" w:rsidRDefault="0059018D">
          <w:pPr>
            <w:pStyle w:val="8D1DE0D33AC1469D83DC452F516D4E30"/>
          </w:pPr>
          <w:r w:rsidRPr="007427F1">
            <w:t>Unit Price</w:t>
          </w:r>
        </w:p>
      </w:docPartBody>
    </w:docPart>
    <w:docPart>
      <w:docPartPr>
        <w:name w:val="1B06E4CB826448D98A89BE12FF51E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F93F4-8775-4468-9902-5FC4FF8CBE9F}"/>
      </w:docPartPr>
      <w:docPartBody>
        <w:p w:rsidR="00A5113A" w:rsidRDefault="0059018D">
          <w:pPr>
            <w:pStyle w:val="1B06E4CB826448D98A89BE12FF51EECD"/>
          </w:pPr>
          <w:r w:rsidRPr="007427F1"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8D"/>
    <w:rsid w:val="000A2824"/>
    <w:rsid w:val="000D15C3"/>
    <w:rsid w:val="000E6128"/>
    <w:rsid w:val="00100BE1"/>
    <w:rsid w:val="00112727"/>
    <w:rsid w:val="00141E2E"/>
    <w:rsid w:val="00180FF3"/>
    <w:rsid w:val="001860D0"/>
    <w:rsid w:val="001C7904"/>
    <w:rsid w:val="00230428"/>
    <w:rsid w:val="002574E7"/>
    <w:rsid w:val="002D5E80"/>
    <w:rsid w:val="003B6587"/>
    <w:rsid w:val="003D185E"/>
    <w:rsid w:val="00406FCE"/>
    <w:rsid w:val="00457BC5"/>
    <w:rsid w:val="004D1859"/>
    <w:rsid w:val="004E2722"/>
    <w:rsid w:val="00565DA9"/>
    <w:rsid w:val="005668CC"/>
    <w:rsid w:val="0057282A"/>
    <w:rsid w:val="00573504"/>
    <w:rsid w:val="0059018D"/>
    <w:rsid w:val="0060488E"/>
    <w:rsid w:val="00617635"/>
    <w:rsid w:val="006B45C4"/>
    <w:rsid w:val="007B56B0"/>
    <w:rsid w:val="007D0318"/>
    <w:rsid w:val="008E25AF"/>
    <w:rsid w:val="008F401F"/>
    <w:rsid w:val="00935ECA"/>
    <w:rsid w:val="009B398B"/>
    <w:rsid w:val="00A10A05"/>
    <w:rsid w:val="00A5113A"/>
    <w:rsid w:val="00A62FDB"/>
    <w:rsid w:val="00A94F80"/>
    <w:rsid w:val="00AA5ABE"/>
    <w:rsid w:val="00AD6350"/>
    <w:rsid w:val="00BA0E80"/>
    <w:rsid w:val="00BC6891"/>
    <w:rsid w:val="00C5566D"/>
    <w:rsid w:val="00C70928"/>
    <w:rsid w:val="00CD5B46"/>
    <w:rsid w:val="00D77223"/>
    <w:rsid w:val="00DA425E"/>
    <w:rsid w:val="00E304C7"/>
    <w:rsid w:val="00E67EDD"/>
    <w:rsid w:val="00E91502"/>
    <w:rsid w:val="00EA7B16"/>
    <w:rsid w:val="00FE5203"/>
    <w:rsid w:val="00FE74BA"/>
    <w:rsid w:val="00FF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ECDE7E4A4749B5B83517DFA3C28128">
    <w:name w:val="C8ECDE7E4A4749B5B83517DFA3C28128"/>
  </w:style>
  <w:style w:type="paragraph" w:customStyle="1" w:styleId="944D28EB636B4A1D8572512DEFE3B82B">
    <w:name w:val="944D28EB636B4A1D8572512DEFE3B82B"/>
  </w:style>
  <w:style w:type="paragraph" w:customStyle="1" w:styleId="6D39847B856A41669A1115B4B694A97A">
    <w:name w:val="6D39847B856A41669A1115B4B694A97A"/>
  </w:style>
  <w:style w:type="paragraph" w:customStyle="1" w:styleId="8D1DE0D33AC1469D83DC452F516D4E30">
    <w:name w:val="8D1DE0D33AC1469D83DC452F516D4E30"/>
  </w:style>
  <w:style w:type="paragraph" w:customStyle="1" w:styleId="1B06E4CB826448D98A89BE12FF51EECD">
    <w:name w:val="1B06E4CB826448D98A89BE12FF51EE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0C07FED-52DC-48CA-8F05-A198CA25E9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(Timeless design).dotx</Template>
  <TotalTime>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</dc:creator>
  <cp:keywords/>
  <cp:lastModifiedBy>Llen Nell</cp:lastModifiedBy>
  <cp:revision>2</cp:revision>
  <cp:lastPrinted>2023-01-25T19:16:00Z</cp:lastPrinted>
  <dcterms:created xsi:type="dcterms:W3CDTF">2025-04-06T21:21:00Z</dcterms:created>
  <dcterms:modified xsi:type="dcterms:W3CDTF">2025-04-06T21:21:00Z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